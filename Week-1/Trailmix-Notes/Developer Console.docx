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81B8F" w14:textId="77777777" w:rsidR="003735CE" w:rsidRPr="00060574" w:rsidRDefault="00060574" w:rsidP="00060574">
      <w:pPr>
        <w:pStyle w:val="Heading1"/>
        <w:rPr>
          <w:color w:val="00B050"/>
        </w:rPr>
      </w:pPr>
      <w:r w:rsidRPr="00060574">
        <w:rPr>
          <w:color w:val="00B050"/>
        </w:rPr>
        <w:t>Developer Console</w:t>
      </w:r>
    </w:p>
    <w:p w14:paraId="0CD6337D" w14:textId="77777777" w:rsidR="003735CE" w:rsidRDefault="00CD5097" w:rsidP="00060574">
      <w:pPr>
        <w:pStyle w:val="ListBullet"/>
      </w:pPr>
      <w:r>
        <w:t>Used to edit and write apex code</w:t>
      </w:r>
    </w:p>
    <w:p w14:paraId="108203AD" w14:textId="77777777" w:rsidR="00CD5097" w:rsidRDefault="00CD5097" w:rsidP="00060574">
      <w:pPr>
        <w:pStyle w:val="ListBullet"/>
      </w:pPr>
      <w:r>
        <w:t xml:space="preserve">No version </w:t>
      </w:r>
      <w:proofErr w:type="gramStart"/>
      <w:r>
        <w:t>control</w:t>
      </w:r>
      <w:proofErr w:type="gramEnd"/>
    </w:p>
    <w:p w14:paraId="66D3BF57" w14:textId="77777777" w:rsidR="00CD5097" w:rsidRDefault="007F6D3E" w:rsidP="00060574">
      <w:pPr>
        <w:pStyle w:val="ListBullet"/>
      </w:pPr>
      <w:r>
        <w:t>Access through org</w:t>
      </w:r>
    </w:p>
    <w:p w14:paraId="64604EFC" w14:textId="77777777" w:rsidR="007F6D3E" w:rsidRDefault="007F6D3E" w:rsidP="007F6D3E">
      <w:pPr>
        <w:pStyle w:val="ListBullet"/>
        <w:numPr>
          <w:ilvl w:val="0"/>
          <w:numId w:val="0"/>
        </w:numPr>
        <w:ind w:left="432" w:hanging="432"/>
      </w:pPr>
    </w:p>
    <w:p w14:paraId="5DC30657" w14:textId="77777777" w:rsidR="007F6D3E" w:rsidRPr="007F6D3E" w:rsidRDefault="007F6D3E" w:rsidP="007F6D3E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7F6D3E">
        <w:rPr>
          <w:color w:val="00B050"/>
        </w:rPr>
        <w:t>Apex Classes:</w:t>
      </w:r>
    </w:p>
    <w:p w14:paraId="1DD72DEB" w14:textId="77777777" w:rsidR="007F6D3E" w:rsidRDefault="007F6D3E" w:rsidP="007F6D3E">
      <w:pPr>
        <w:pStyle w:val="ListBullet"/>
        <w:numPr>
          <w:ilvl w:val="0"/>
          <w:numId w:val="5"/>
        </w:numPr>
      </w:pPr>
    </w:p>
    <w:p w14:paraId="630962F1" w14:textId="77777777" w:rsidR="003735CE" w:rsidRDefault="003735CE">
      <w:pPr>
        <w:pStyle w:val="Heading2"/>
      </w:pPr>
      <w:bookmarkStart w:id="0" w:name="_GoBack"/>
      <w:bookmarkEnd w:id="0"/>
    </w:p>
    <w:sectPr w:rsidR="003735C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EBAE8" w14:textId="77777777" w:rsidR="00E1199B" w:rsidRDefault="00E1199B">
      <w:r>
        <w:separator/>
      </w:r>
    </w:p>
    <w:p w14:paraId="2B054999" w14:textId="77777777" w:rsidR="00E1199B" w:rsidRDefault="00E1199B"/>
  </w:endnote>
  <w:endnote w:type="continuationSeparator" w:id="0">
    <w:p w14:paraId="6913DB09" w14:textId="77777777" w:rsidR="00E1199B" w:rsidRDefault="00E1199B">
      <w:r>
        <w:continuationSeparator/>
      </w:r>
    </w:p>
    <w:p w14:paraId="39C6E926" w14:textId="77777777" w:rsidR="00E1199B" w:rsidRDefault="00E119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79903" w14:textId="77777777" w:rsidR="003735CE" w:rsidRDefault="00E119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B5960" w14:textId="77777777" w:rsidR="00E1199B" w:rsidRDefault="00E1199B">
      <w:r>
        <w:separator/>
      </w:r>
    </w:p>
    <w:p w14:paraId="3F40692E" w14:textId="77777777" w:rsidR="00E1199B" w:rsidRDefault="00E1199B"/>
  </w:footnote>
  <w:footnote w:type="continuationSeparator" w:id="0">
    <w:p w14:paraId="6AD649B5" w14:textId="77777777" w:rsidR="00E1199B" w:rsidRDefault="00E1199B">
      <w:r>
        <w:continuationSeparator/>
      </w:r>
    </w:p>
    <w:p w14:paraId="39D68E7A" w14:textId="77777777" w:rsidR="00E1199B" w:rsidRDefault="00E1199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E7F1E"/>
    <w:multiLevelType w:val="hybridMultilevel"/>
    <w:tmpl w:val="CC683562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74"/>
    <w:rsid w:val="00060574"/>
    <w:rsid w:val="003735CE"/>
    <w:rsid w:val="00621F2C"/>
    <w:rsid w:val="007F6D3E"/>
    <w:rsid w:val="00CD5097"/>
    <w:rsid w:val="00E1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250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574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lrwais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62"/>
    <w:rsid w:val="00EA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56D55138B974F92B3FEF4087FD131">
    <w:name w:val="FFF56D55138B974F92B3FEF4087FD13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116C6DF683CDC949A8174A90B91C9D13">
    <w:name w:val="116C6DF683CDC949A8174A90B91C9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2017-12-07T22:08:00Z</dcterms:created>
  <dcterms:modified xsi:type="dcterms:W3CDTF">2017-12-15T19:52:00Z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